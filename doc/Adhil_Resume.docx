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8D3DFB" w:rsidP="00913946">
            <w:pPr>
              <w:pStyle w:val="Title"/>
            </w:pPr>
            <w:r>
              <w:rPr>
                <w:rStyle w:val="IntenseEmphasis"/>
              </w:rPr>
              <w:t xml:space="preserve">MOhamed adhil </w:t>
            </w:r>
          </w:p>
          <w:p w:rsidR="00692703" w:rsidRPr="00CF1A49" w:rsidRDefault="008D3DFB" w:rsidP="00913946">
            <w:pPr>
              <w:pStyle w:val="ContactInfo"/>
              <w:contextualSpacing w:val="0"/>
            </w:pPr>
            <w:r>
              <w:t>No.13 Marapalam Road, KAS Nagar, Karungalpalayam, Erode 638003</w:t>
            </w:r>
            <w:r w:rsidR="00692703" w:rsidRPr="00CF1A49">
              <w:t xml:space="preserve"> </w:t>
            </w:r>
            <w:sdt>
              <w:sdtPr>
                <w:alias w:val="Divider dot:"/>
                <w:tag w:val="Divider dot:"/>
                <w:id w:val="-1459182552"/>
                <w:placeholder>
                  <w:docPart w:val="E9D2DDDCC4F44ECEB8ECDB267B28371A"/>
                </w:placeholder>
                <w:temporary/>
                <w:showingPlcHdr/>
                <w15:appearance w15:val="hidden"/>
              </w:sdtPr>
              <w:sdtEndPr/>
              <w:sdtContent>
                <w:r w:rsidR="00692703" w:rsidRPr="00CF1A49">
                  <w:t>·</w:t>
                </w:r>
              </w:sdtContent>
            </w:sdt>
            <w:r w:rsidR="00692703" w:rsidRPr="00CF1A49">
              <w:t xml:space="preserve"> </w:t>
            </w:r>
            <w:r>
              <w:t>+91 7092618727</w:t>
            </w:r>
          </w:p>
          <w:p w:rsidR="00692703" w:rsidRPr="00CF1A49" w:rsidRDefault="008D3DFB" w:rsidP="008D3DFB">
            <w:pPr>
              <w:pStyle w:val="ContactInfoEmphasis"/>
              <w:contextualSpacing w:val="0"/>
            </w:pPr>
            <w:r>
              <w:t>a.mohamed.adhil@gmail.com</w:t>
            </w:r>
            <w:r w:rsidR="00692703" w:rsidRPr="00CF1A49">
              <w:t xml:space="preserve"> </w:t>
            </w:r>
            <w:sdt>
              <w:sdtPr>
                <w:alias w:val="Divider dot:"/>
                <w:tag w:val="Divider dot:"/>
                <w:id w:val="2000459528"/>
                <w:placeholder>
                  <w:docPart w:val="AED0A29D937E45298897ABC253760D72"/>
                </w:placeholder>
                <w:temporary/>
                <w:showingPlcHdr/>
                <w15:appearance w15:val="hidden"/>
              </w:sdtPr>
              <w:sdtEndPr/>
              <w:sdtContent>
                <w:r w:rsidR="00692703" w:rsidRPr="00CF1A49">
                  <w:t>·</w:t>
                </w:r>
              </w:sdtContent>
            </w:sdt>
            <w:r w:rsidR="00692703" w:rsidRPr="00CF1A49">
              <w:t xml:space="preserve"> </w:t>
            </w:r>
            <w:r w:rsidRPr="008D3DFB">
              <w:t>mohamed-adhil-1015a618a</w:t>
            </w:r>
            <w:r>
              <w:t xml:space="preserve"> (Linked in)</w:t>
            </w:r>
          </w:p>
        </w:tc>
      </w:tr>
      <w:tr w:rsidR="009571D8" w:rsidRPr="008231D5" w:rsidTr="00FC3998">
        <w:trPr>
          <w:trHeight w:val="23"/>
        </w:trPr>
        <w:tc>
          <w:tcPr>
            <w:tcW w:w="9360" w:type="dxa"/>
            <w:tcMar>
              <w:top w:w="432" w:type="dxa"/>
            </w:tcMar>
          </w:tcPr>
          <w:p w:rsidR="001755A8" w:rsidRPr="008231D5" w:rsidRDefault="008D3DFB" w:rsidP="008D3DFB">
            <w:pPr>
              <w:contextualSpacing w:val="0"/>
              <w:jc w:val="both"/>
              <w:rPr>
                <w:b/>
              </w:rPr>
            </w:pPr>
            <w:r w:rsidRPr="008231D5">
              <w:rPr>
                <w:b/>
                <w:iCs/>
                <w:color w:val="3C484E"/>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tc>
      </w:tr>
    </w:tbl>
    <w:sdt>
      <w:sdtPr>
        <w:alias w:val="Education:"/>
        <w:tag w:val="Education:"/>
        <w:id w:val="-1908763273"/>
        <w:placeholder>
          <w:docPart w:val="B11A14FE3E934E46AB7FA6E14C2FC543"/>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CE09F8">
        <w:tc>
          <w:tcPr>
            <w:tcW w:w="9290" w:type="dxa"/>
          </w:tcPr>
          <w:p w:rsidR="001D0BF1" w:rsidRPr="00CF1A49" w:rsidRDefault="008D3DFB" w:rsidP="008231D5">
            <w:pPr>
              <w:pStyle w:val="Heading3"/>
              <w:spacing w:line="216" w:lineRule="auto"/>
              <w:contextualSpacing w:val="0"/>
              <w:outlineLvl w:val="2"/>
            </w:pPr>
            <w:r>
              <w:t>Pursuing</w:t>
            </w:r>
            <w:r w:rsidR="00FC3998">
              <w:t>.</w:t>
            </w:r>
            <w:r w:rsidR="001D0BF1" w:rsidRPr="00CF1A49">
              <w:t xml:space="preserve"> </w:t>
            </w:r>
            <w:r>
              <w:t>2021</w:t>
            </w:r>
            <w:r w:rsidR="00FC3998">
              <w:t>.</w:t>
            </w:r>
            <w:r>
              <w:t xml:space="preserve"> Passed out</w:t>
            </w:r>
          </w:p>
          <w:p w:rsidR="001D0BF1" w:rsidRPr="00B456B7" w:rsidRDefault="008D3DFB" w:rsidP="008231D5">
            <w:pPr>
              <w:pStyle w:val="Heading2"/>
              <w:spacing w:line="216" w:lineRule="auto"/>
              <w:contextualSpacing w:val="0"/>
              <w:outlineLvl w:val="1"/>
            </w:pPr>
            <w:r w:rsidRPr="00B456B7">
              <w:t>B.E Electronics and communication engineering</w:t>
            </w:r>
            <w:r w:rsidR="001D0BF1" w:rsidRPr="00B456B7">
              <w:t xml:space="preserve">, </w:t>
            </w:r>
            <w:r w:rsidRPr="00B456B7">
              <w:rPr>
                <w:rStyle w:val="SubtleReference"/>
              </w:rPr>
              <w:t>K.S.R. College of engineering</w:t>
            </w:r>
          </w:p>
          <w:p w:rsidR="007538DC" w:rsidRPr="00CF1A49" w:rsidRDefault="008D3DFB" w:rsidP="008231D5">
            <w:pPr>
              <w:spacing w:line="216" w:lineRule="auto"/>
              <w:jc w:val="both"/>
            </w:pPr>
            <w:r w:rsidRPr="008D3DFB">
              <w:t xml:space="preserve">Pursuing Bachelor of Engineering (B.E) in Electronics and Communication Engineering at K.S.R College of Engineering with </w:t>
            </w:r>
            <w:r w:rsidR="005868DE">
              <w:rPr>
                <w:b/>
              </w:rPr>
              <w:t>8.98</w:t>
            </w:r>
            <w:r w:rsidRPr="008D3DFB">
              <w:rPr>
                <w:b/>
              </w:rPr>
              <w:t>4</w:t>
            </w:r>
            <w:r w:rsidRPr="008D3DFB">
              <w:t xml:space="preserve"> CGPA (up to 5</w:t>
            </w:r>
            <w:r w:rsidRPr="008D3DFB">
              <w:rPr>
                <w:vertAlign w:val="superscript"/>
              </w:rPr>
              <w:t>th</w:t>
            </w:r>
            <w:r w:rsidRPr="008D3DFB">
              <w:t xml:space="preserve"> Semester).</w:t>
            </w:r>
          </w:p>
        </w:tc>
      </w:tr>
      <w:tr w:rsidR="00F61DF9" w:rsidRPr="00CF1A49" w:rsidTr="00CE09F8">
        <w:tc>
          <w:tcPr>
            <w:tcW w:w="9290" w:type="dxa"/>
            <w:tcMar>
              <w:top w:w="216" w:type="dxa"/>
            </w:tcMar>
          </w:tcPr>
          <w:p w:rsidR="00F61DF9" w:rsidRPr="00CF1A49" w:rsidRDefault="00FC3998" w:rsidP="008231D5">
            <w:pPr>
              <w:pStyle w:val="Heading3"/>
              <w:spacing w:line="216" w:lineRule="auto"/>
              <w:contextualSpacing w:val="0"/>
              <w:outlineLvl w:val="2"/>
            </w:pPr>
            <w:r>
              <w:t xml:space="preserve">Completed. </w:t>
            </w:r>
            <w:r w:rsidR="008D3DFB">
              <w:t>2017</w:t>
            </w:r>
          </w:p>
          <w:p w:rsidR="00F61DF9" w:rsidRPr="00CF1A49" w:rsidRDefault="00FC3998" w:rsidP="008231D5">
            <w:pPr>
              <w:pStyle w:val="Heading2"/>
              <w:spacing w:line="216" w:lineRule="auto"/>
              <w:contextualSpacing w:val="0"/>
              <w:outlineLvl w:val="1"/>
            </w:pPr>
            <w:r>
              <w:t>AISSCE</w:t>
            </w:r>
            <w:r w:rsidR="00F61DF9" w:rsidRPr="00CF1A49">
              <w:t xml:space="preserve">, </w:t>
            </w:r>
            <w:r>
              <w:rPr>
                <w:rStyle w:val="SubtleReference"/>
              </w:rPr>
              <w:t>Amritha vidyalayam Trichy</w:t>
            </w:r>
          </w:p>
          <w:p w:rsidR="00FC3998" w:rsidRDefault="00FC3998" w:rsidP="008231D5">
            <w:pPr>
              <w:spacing w:line="216" w:lineRule="auto"/>
              <w:jc w:val="both"/>
            </w:pPr>
            <w:r w:rsidRPr="00FC3998">
              <w:t xml:space="preserve">Completed All India Senior Secondary Certificate Examination (AISSCE) with </w:t>
            </w:r>
            <w:r w:rsidRPr="002735C7">
              <w:t>68.8</w:t>
            </w:r>
            <w:r w:rsidRPr="00FC3998">
              <w:t xml:space="preserve"> percentage from Amrita Vidyalayam Trichy in 2017.</w:t>
            </w:r>
          </w:p>
          <w:p w:rsidR="00FC3998" w:rsidRDefault="00FC3998" w:rsidP="008231D5">
            <w:pPr>
              <w:spacing w:line="216" w:lineRule="auto"/>
              <w:jc w:val="both"/>
            </w:pPr>
          </w:p>
          <w:p w:rsidR="00FC3998" w:rsidRDefault="005D3753" w:rsidP="008231D5">
            <w:pPr>
              <w:spacing w:line="216" w:lineRule="auto"/>
              <w:jc w:val="both"/>
              <w:rPr>
                <w:b/>
              </w:rPr>
            </w:pPr>
            <w:r>
              <w:rPr>
                <w:b/>
              </w:rPr>
              <w:t>COMPLETED. 2015</w:t>
            </w:r>
          </w:p>
          <w:p w:rsidR="00F61DF9" w:rsidRDefault="00FC3998" w:rsidP="008231D5">
            <w:pPr>
              <w:pStyle w:val="Heading2"/>
              <w:spacing w:line="216" w:lineRule="auto"/>
              <w:outlineLvl w:val="1"/>
              <w:rPr>
                <w:rStyle w:val="SubtleReference"/>
              </w:rPr>
            </w:pPr>
            <w:r>
              <w:t xml:space="preserve">AISSE, </w:t>
            </w:r>
            <w:r>
              <w:rPr>
                <w:rStyle w:val="SubtleReference"/>
              </w:rPr>
              <w:t>amritha vidyalayam trichy</w:t>
            </w:r>
          </w:p>
          <w:p w:rsidR="00FC3998" w:rsidRPr="00FC3998" w:rsidRDefault="00FC3998" w:rsidP="008231D5">
            <w:pPr>
              <w:spacing w:line="216" w:lineRule="auto"/>
              <w:jc w:val="both"/>
              <w:rPr>
                <w:rStyle w:val="SubtleReference"/>
              </w:rPr>
            </w:pPr>
            <w:r>
              <w:t xml:space="preserve">Completed All India Senior Secondary Examination (AISSE) with </w:t>
            </w:r>
            <w:r w:rsidRPr="002735C7">
              <w:t>80</w:t>
            </w:r>
            <w:r>
              <w:t xml:space="preserve"> percentage from Amrita Vidyalayam Trichy in 2015.</w:t>
            </w:r>
          </w:p>
        </w:tc>
      </w:tr>
    </w:tbl>
    <w:p w:rsidR="00CE09F8" w:rsidRDefault="00CE09F8" w:rsidP="00CE09F8">
      <w:pPr>
        <w:pStyle w:val="Heading1"/>
      </w:pPr>
    </w:p>
    <w:p w:rsidR="00486277" w:rsidRPr="00CF1A49" w:rsidRDefault="00FC3998" w:rsidP="00486277">
      <w:pPr>
        <w:pStyle w:val="Heading1"/>
      </w:pPr>
      <w:r>
        <w:t xml:space="preserve">tECHNICAL SKILLS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0D6F85">
        <w:tc>
          <w:tcPr>
            <w:tcW w:w="4680" w:type="dxa"/>
          </w:tcPr>
          <w:p w:rsidR="001E3120" w:rsidRPr="006E1507" w:rsidRDefault="001D3EAB" w:rsidP="006E1507">
            <w:pPr>
              <w:pStyle w:val="ListBullet"/>
              <w:contextualSpacing w:val="0"/>
            </w:pPr>
            <w:r w:rsidRPr="002735C7">
              <w:rPr>
                <w:b/>
                <w:sz w:val="24"/>
              </w:rPr>
              <w:t>Languages Known:</w:t>
            </w:r>
            <w:r w:rsidR="000D6F85" w:rsidRPr="002735C7">
              <w:rPr>
                <w:sz w:val="24"/>
              </w:rPr>
              <w:t xml:space="preserve"> </w:t>
            </w:r>
            <w:r w:rsidR="000D6F85">
              <w:t>HTML, CSS, JavaScript,</w:t>
            </w:r>
            <w:r w:rsidR="0004616B">
              <w:t xml:space="preserve"> React Js and Java 8</w:t>
            </w:r>
            <w:r w:rsidR="00FC3998">
              <w:t>.</w:t>
            </w:r>
          </w:p>
          <w:p w:rsidR="00987C09" w:rsidRPr="006E1507" w:rsidRDefault="00FC3998" w:rsidP="00987C09">
            <w:pPr>
              <w:pStyle w:val="ListBullet"/>
              <w:contextualSpacing w:val="0"/>
            </w:pPr>
            <w:r w:rsidRPr="002735C7">
              <w:rPr>
                <w:b/>
                <w:sz w:val="24"/>
              </w:rPr>
              <w:t>Database:</w:t>
            </w:r>
            <w:r>
              <w:t xml:space="preserve"> MySQL</w:t>
            </w:r>
            <w:r w:rsidR="0004616B">
              <w:t xml:space="preserve"> and MangoDB</w:t>
            </w:r>
            <w:r>
              <w:t>.</w:t>
            </w:r>
          </w:p>
        </w:tc>
        <w:tc>
          <w:tcPr>
            <w:tcW w:w="4680" w:type="dxa"/>
            <w:tcMar>
              <w:left w:w="360" w:type="dxa"/>
            </w:tcMar>
          </w:tcPr>
          <w:p w:rsidR="00987C09" w:rsidRDefault="00987C09" w:rsidP="00987C09">
            <w:pPr>
              <w:pStyle w:val="ListBullet"/>
              <w:contextualSpacing w:val="0"/>
            </w:pPr>
            <w:r w:rsidRPr="002735C7">
              <w:rPr>
                <w:b/>
                <w:sz w:val="24"/>
              </w:rPr>
              <w:t>Application:</w:t>
            </w:r>
            <w:r w:rsidRPr="002735C7">
              <w:rPr>
                <w:sz w:val="24"/>
              </w:rPr>
              <w:t xml:space="preserve"> </w:t>
            </w:r>
            <w:r w:rsidR="000D6F85">
              <w:t xml:space="preserve">Metasploit, </w:t>
            </w:r>
            <w:r w:rsidR="003A7DA2">
              <w:t>MS Office, Adobe Photoshop, Nmap, Zap.</w:t>
            </w:r>
          </w:p>
          <w:p w:rsidR="001E3120" w:rsidRPr="006E1507" w:rsidRDefault="00987C09" w:rsidP="00987C09">
            <w:pPr>
              <w:pStyle w:val="ListBullet"/>
            </w:pPr>
            <w:r w:rsidRPr="002735C7">
              <w:rPr>
                <w:b/>
                <w:sz w:val="24"/>
              </w:rPr>
              <w:t>OS:</w:t>
            </w:r>
            <w:r>
              <w:t xml:space="preserve"> Windows 10, Ubuntu</w:t>
            </w:r>
            <w:r w:rsidR="000D6F85">
              <w:t>, Kali Linux</w:t>
            </w:r>
          </w:p>
        </w:tc>
      </w:tr>
    </w:tbl>
    <w:p w:rsidR="000D6F85" w:rsidRDefault="000D6F85" w:rsidP="000D6F85">
      <w:pPr>
        <w:pStyle w:val="Heading1"/>
      </w:pPr>
      <w:r>
        <w:t>Area of interest</w:t>
      </w:r>
    </w:p>
    <w:p w:rsidR="000D6F85" w:rsidRDefault="000D6F85" w:rsidP="000D6F85">
      <w:pPr>
        <w:pStyle w:val="ListParagraph"/>
        <w:numPr>
          <w:ilvl w:val="0"/>
          <w:numId w:val="19"/>
        </w:numPr>
      </w:pPr>
      <w:r>
        <w:t>Computer Networks.</w:t>
      </w:r>
    </w:p>
    <w:p w:rsidR="000D6F85" w:rsidRDefault="000D6F85" w:rsidP="000D6F85">
      <w:pPr>
        <w:pStyle w:val="ListParagraph"/>
        <w:numPr>
          <w:ilvl w:val="0"/>
          <w:numId w:val="19"/>
        </w:numPr>
      </w:pPr>
      <w:r>
        <w:t>Cyber Security.</w:t>
      </w:r>
    </w:p>
    <w:p w:rsidR="002735C7" w:rsidRDefault="003A7DA2" w:rsidP="002735C7">
      <w:pPr>
        <w:pStyle w:val="ListParagraph"/>
        <w:numPr>
          <w:ilvl w:val="0"/>
          <w:numId w:val="19"/>
        </w:numPr>
      </w:pPr>
      <w:r>
        <w:t>Web Development.</w:t>
      </w:r>
    </w:p>
    <w:p w:rsidR="002735C7" w:rsidRDefault="002735C7" w:rsidP="002735C7">
      <w:pPr>
        <w:pStyle w:val="Heading1"/>
      </w:pPr>
      <w:r>
        <w:t>E-Certifications</w:t>
      </w:r>
      <w:bookmarkStart w:id="0" w:name="_GoBack"/>
      <w:bookmarkEnd w:id="0"/>
    </w:p>
    <w:p w:rsidR="002735C7" w:rsidRDefault="002735C7" w:rsidP="002735C7">
      <w:pPr>
        <w:pStyle w:val="ListBullet"/>
        <w:jc w:val="both"/>
      </w:pPr>
      <w:r>
        <w:t>Completed a course titled “</w:t>
      </w:r>
      <w:r w:rsidRPr="003A7DA2">
        <w:rPr>
          <w:b/>
        </w:rPr>
        <w:t>Cyber Security Essential</w:t>
      </w:r>
      <w:r>
        <w:t>” in NetAcad with 8</w:t>
      </w:r>
      <w:r w:rsidR="00DD3749">
        <w:t>6% excellence Letter of Merit from</w:t>
      </w:r>
      <w:r>
        <w:t xml:space="preserve"> CISCO.</w:t>
      </w:r>
    </w:p>
    <w:p w:rsidR="002735C7" w:rsidRDefault="002735C7" w:rsidP="002735C7">
      <w:pPr>
        <w:pStyle w:val="ListBullet"/>
        <w:jc w:val="both"/>
      </w:pPr>
      <w:r>
        <w:t>Completed a course titled “</w:t>
      </w:r>
      <w:r w:rsidRPr="003A7DA2">
        <w:rPr>
          <w:b/>
        </w:rPr>
        <w:t>Learn Ethical Hacking from Scratch</w:t>
      </w:r>
      <w:r>
        <w:t>” in Udemy by Zsecurity.</w:t>
      </w:r>
    </w:p>
    <w:p w:rsidR="00CE09F8" w:rsidRDefault="00CE09F8" w:rsidP="00CE09F8">
      <w:pPr>
        <w:pStyle w:val="Heading1"/>
      </w:pPr>
      <w:r>
        <w:lastRenderedPageBreak/>
        <w:t xml:space="preserve">Co-Curricular </w:t>
      </w:r>
      <w:sdt>
        <w:sdtPr>
          <w:alias w:val="Activities:"/>
          <w:tag w:val="Activities:"/>
          <w:id w:val="1223332893"/>
          <w:placeholder>
            <w:docPart w:val="252C8A166CBB4F209714E0EF651EB594"/>
          </w:placeholder>
          <w:temporary/>
          <w:showingPlcHdr/>
          <w15:appearance w15:val="hidden"/>
        </w:sdtPr>
        <w:sdtEndPr/>
        <w:sdtContent>
          <w:r w:rsidRPr="00CF1A49">
            <w:t>Activities</w:t>
          </w:r>
        </w:sdtContent>
      </w:sdt>
    </w:p>
    <w:p w:rsidR="00F11333" w:rsidRDefault="00F11333" w:rsidP="00F11333">
      <w:pPr>
        <w:pStyle w:val="ListBullet"/>
        <w:jc w:val="both"/>
      </w:pPr>
      <w:r w:rsidRPr="005A3FDF">
        <w:t>Presented a paper on “Faster than Light Travel” and Won 2</w:t>
      </w:r>
      <w:r w:rsidRPr="005A3FDF">
        <w:rPr>
          <w:vertAlign w:val="superscript"/>
        </w:rPr>
        <w:t>nd</w:t>
      </w:r>
      <w:r w:rsidRPr="005A3FDF">
        <w:t xml:space="preserve"> Prize in Paper Presentation Competition conducted by the Science Club, K.S.R College of Engineering.</w:t>
      </w:r>
    </w:p>
    <w:p w:rsidR="00CE09F8" w:rsidRDefault="00CE09F8" w:rsidP="00CE09F8">
      <w:pPr>
        <w:pStyle w:val="ListBullet"/>
        <w:jc w:val="both"/>
      </w:pPr>
      <w:r w:rsidRPr="00BC1719">
        <w:t>Attended a Six days Workshop on “Embedded Systems” using PIC 16f877a Microcontroller organized by Caliber Embedded Technologies India P Ltd.</w:t>
      </w:r>
    </w:p>
    <w:p w:rsidR="00CE09F8" w:rsidRDefault="00CE09F8" w:rsidP="00CE09F8">
      <w:pPr>
        <w:pStyle w:val="ListBullet"/>
        <w:jc w:val="both"/>
      </w:pPr>
      <w:r w:rsidRPr="002248B7">
        <w:t>Hands-on Training on “M</w:t>
      </w:r>
      <w:r>
        <w:t xml:space="preserve">obile phone trouble shooting” </w:t>
      </w:r>
      <w:r w:rsidRPr="002248B7">
        <w:t>organized</w:t>
      </w:r>
      <w:r>
        <w:t xml:space="preserve"> by </w:t>
      </w:r>
      <w:r w:rsidRPr="002248B7">
        <w:t>New Technology Mobile Service and Training Institution, Coimbatore</w:t>
      </w:r>
      <w:r>
        <w:t>.</w:t>
      </w:r>
    </w:p>
    <w:p w:rsidR="00CE09F8" w:rsidRDefault="00CE09F8" w:rsidP="00CE09F8">
      <w:pPr>
        <w:pStyle w:val="ListBullet"/>
        <w:jc w:val="both"/>
      </w:pPr>
      <w:r w:rsidRPr="00BC1719">
        <w:t>Attended a National Level Workshop on “Open Source Technology” on 31.08.2018 at Kongu Engineering College.</w:t>
      </w:r>
    </w:p>
    <w:p w:rsidR="00CE09F8" w:rsidRDefault="006E6208" w:rsidP="00CE09F8">
      <w:pPr>
        <w:pStyle w:val="ListBullet"/>
        <w:jc w:val="both"/>
      </w:pPr>
      <w:r>
        <w:t>In</w:t>
      </w:r>
      <w:r w:rsidR="00F41BFE">
        <w:t>p</w:t>
      </w:r>
      <w:r w:rsidRPr="002248B7">
        <w:t>lant</w:t>
      </w:r>
      <w:r w:rsidR="00CE09F8" w:rsidRPr="002248B7">
        <w:t xml:space="preserve"> Training on “Embedded System” in UN</w:t>
      </w:r>
      <w:r w:rsidR="00CE09F8">
        <w:t>IQ Technologies (ISO 9001:2008).</w:t>
      </w:r>
    </w:p>
    <w:p w:rsidR="00CE09F8" w:rsidRDefault="00CE09F8" w:rsidP="00CE09F8">
      <w:pPr>
        <w:pStyle w:val="ListBullet"/>
        <w:jc w:val="both"/>
      </w:pPr>
      <w:r w:rsidRPr="00BC1719">
        <w:t>Attended a National Level Two day’s workshop on “Python and Raspberry PI” conducted by Sri K</w:t>
      </w:r>
      <w:r>
        <w:t>rishna College of Technology from</w:t>
      </w:r>
      <w:r w:rsidRPr="00BC1719">
        <w:t xml:space="preserve"> 16</w:t>
      </w:r>
      <w:r w:rsidRPr="00BC1719">
        <w:rPr>
          <w:vertAlign w:val="superscript"/>
        </w:rPr>
        <w:t>th</w:t>
      </w:r>
      <w:r>
        <w:t xml:space="preserve"> </w:t>
      </w:r>
      <w:r w:rsidRPr="00BC1719">
        <w:t>March 2018</w:t>
      </w:r>
      <w:r>
        <w:t>.</w:t>
      </w:r>
    </w:p>
    <w:p w:rsidR="00CE09F8" w:rsidRDefault="00CE09F8" w:rsidP="00CE09F8">
      <w:pPr>
        <w:jc w:val="both"/>
      </w:pPr>
    </w:p>
    <w:p w:rsidR="00CE09F8" w:rsidRDefault="00CE09F8" w:rsidP="00CE09F8">
      <w:pPr>
        <w:pStyle w:val="Heading1"/>
      </w:pPr>
      <w:r>
        <w:t>Extra curricular activities</w:t>
      </w:r>
    </w:p>
    <w:p w:rsidR="00CE09F8" w:rsidRDefault="00CE09F8" w:rsidP="00CE09F8">
      <w:pPr>
        <w:pStyle w:val="ListBullet"/>
        <w:jc w:val="both"/>
      </w:pPr>
      <w:r>
        <w:t>Organiz</w:t>
      </w:r>
      <w:r w:rsidRPr="005A3FDF">
        <w:t>ed a Chess tournament “KSRCE CHESS TOURNAMENT 2K19” held at K.S.R. College of Engineering on 08.02.2019</w:t>
      </w:r>
      <w:r>
        <w:t>.</w:t>
      </w:r>
    </w:p>
    <w:p w:rsidR="00CE09F8" w:rsidRDefault="00CE09F8" w:rsidP="00CE09F8">
      <w:pPr>
        <w:pStyle w:val="ListBullet"/>
        <w:jc w:val="both"/>
      </w:pPr>
      <w:r>
        <w:t>P</w:t>
      </w:r>
      <w:r w:rsidRPr="005A3FDF">
        <w:t>articipated in Leprosy Awareness creation program organized by Swiss Emmaus Leprosy Relied work India</w:t>
      </w:r>
      <w:r>
        <w:t>.</w:t>
      </w:r>
    </w:p>
    <w:p w:rsidR="00CE09F8" w:rsidRDefault="00CE09F8" w:rsidP="00CE09F8">
      <w:pPr>
        <w:pStyle w:val="ListBullet"/>
        <w:jc w:val="both"/>
      </w:pPr>
      <w:r w:rsidRPr="005A3FDF">
        <w:t>Published an Ar</w:t>
      </w:r>
      <w:r>
        <w:t>ticle entitled “5G Communication</w:t>
      </w:r>
      <w:r w:rsidRPr="005A3FDF">
        <w:t>” in TRONIX (Dept. Biannual Magazine) for Even Session of Academic Year 2018-2019.</w:t>
      </w:r>
    </w:p>
    <w:p w:rsidR="00CE09F8" w:rsidRDefault="00CE09F8" w:rsidP="00CE09F8">
      <w:pPr>
        <w:pStyle w:val="ListBullet"/>
        <w:jc w:val="both"/>
      </w:pPr>
      <w:r w:rsidRPr="005A3FDF">
        <w:t>Published an Article entitled “CAN HUMANS TRAVEL FASTER THAN LIGHT?” in TRONIX (Dept. Biannual Magazine) for Even Session of Academic Year 2017-2018</w:t>
      </w:r>
      <w:r>
        <w:t>.</w:t>
      </w:r>
    </w:p>
    <w:p w:rsidR="002733DE" w:rsidRDefault="00400064" w:rsidP="002735C7">
      <w:pPr>
        <w:pStyle w:val="ListBullet"/>
      </w:pPr>
      <w:r w:rsidRPr="00FF024F">
        <w:t>Winner in Sahodaya Inter-school sports and Games District level Basketball Tournament in Under-19 category on 23.07.2016.</w:t>
      </w:r>
    </w:p>
    <w:p w:rsidR="00C77425" w:rsidRDefault="002733DE" w:rsidP="002735C7">
      <w:pPr>
        <w:pStyle w:val="Heading1"/>
      </w:pPr>
      <w:r>
        <w:t>Projects</w:t>
      </w:r>
    </w:p>
    <w:p w:rsidR="0089450F" w:rsidRDefault="00365E17" w:rsidP="00332861">
      <w:pPr>
        <w:pStyle w:val="ListBullet"/>
      </w:pPr>
      <w:r w:rsidRPr="00885CC0">
        <w:rPr>
          <w:b/>
        </w:rPr>
        <w:t>Electronic Bike with Fingerprint Authentication and Wireless Charging</w:t>
      </w:r>
      <w:r>
        <w:t>. ( Ongoing )</w:t>
      </w:r>
    </w:p>
    <w:p w:rsidR="00332861" w:rsidRDefault="00885CC0" w:rsidP="00332861">
      <w:pPr>
        <w:pStyle w:val="ListBullet"/>
        <w:numPr>
          <w:ilvl w:val="0"/>
          <w:numId w:val="0"/>
        </w:numPr>
        <w:ind w:left="720"/>
      </w:pPr>
      <w:r>
        <w:t>The one seated Electric two wheeler vehicle which is embedded with an arduino microcontroller ESP 8266 and multiple sensors to implement fingerprint authentication and IoT Implementation. It is also equipped with the inbuilt wireless charging technolo</w:t>
      </w:r>
      <w:r w:rsidR="00125D9D">
        <w:t>gy</w:t>
      </w:r>
      <w:r>
        <w:t>.</w:t>
      </w:r>
    </w:p>
    <w:p w:rsidR="00C77425" w:rsidRDefault="00C77425" w:rsidP="00C77425">
      <w:pPr>
        <w:pStyle w:val="Heading1"/>
      </w:pPr>
      <w:r>
        <w:t>personal details</w:t>
      </w:r>
    </w:p>
    <w:p w:rsidR="00361E55" w:rsidRDefault="00361E55" w:rsidP="00C77425">
      <w:pPr>
        <w:rPr>
          <w:b/>
        </w:rPr>
      </w:pPr>
    </w:p>
    <w:p w:rsidR="00C77425" w:rsidRPr="00C77425" w:rsidRDefault="00C77425" w:rsidP="00C77425">
      <w:pPr>
        <w:rPr>
          <w:b/>
        </w:rPr>
      </w:pPr>
      <w:r>
        <w:rPr>
          <w:b/>
        </w:rPr>
        <w:t>DATE OF BIRTH</w:t>
      </w:r>
      <w:r>
        <w:rPr>
          <w:b/>
        </w:rPr>
        <w:tab/>
      </w:r>
      <w:r>
        <w:rPr>
          <w:b/>
        </w:rPr>
        <w:tab/>
      </w:r>
      <w:r w:rsidRPr="00C77425">
        <w:rPr>
          <w:b/>
        </w:rPr>
        <w:t>:</w:t>
      </w:r>
      <w:r w:rsidR="00361E55">
        <w:rPr>
          <w:b/>
        </w:rPr>
        <w:t xml:space="preserve"> 27.06.2000</w:t>
      </w:r>
    </w:p>
    <w:p w:rsidR="00C77425" w:rsidRDefault="00C77425" w:rsidP="00C77425">
      <w:pPr>
        <w:rPr>
          <w:b/>
        </w:rPr>
      </w:pPr>
      <w:r>
        <w:rPr>
          <w:b/>
        </w:rPr>
        <w:t>PLACE OF BIRTH</w:t>
      </w:r>
      <w:r w:rsidRPr="00C77425">
        <w:rPr>
          <w:b/>
        </w:rPr>
        <w:tab/>
        <w:t>:</w:t>
      </w:r>
      <w:r w:rsidR="00361E55">
        <w:rPr>
          <w:b/>
        </w:rPr>
        <w:t xml:space="preserve"> Erode, Tamil Nadu, India.</w:t>
      </w:r>
    </w:p>
    <w:p w:rsidR="00361E55" w:rsidRDefault="00C77425" w:rsidP="00C77425">
      <w:pPr>
        <w:rPr>
          <w:b/>
        </w:rPr>
      </w:pPr>
      <w:r>
        <w:rPr>
          <w:b/>
        </w:rPr>
        <w:t>GENDER</w:t>
      </w:r>
      <w:r>
        <w:rPr>
          <w:b/>
        </w:rPr>
        <w:tab/>
      </w:r>
      <w:r>
        <w:rPr>
          <w:b/>
        </w:rPr>
        <w:tab/>
        <w:t>:</w:t>
      </w:r>
      <w:r w:rsidR="00361E55">
        <w:rPr>
          <w:b/>
        </w:rPr>
        <w:t xml:space="preserve"> Male</w:t>
      </w:r>
    </w:p>
    <w:p w:rsidR="00361E55" w:rsidRPr="00C77425" w:rsidRDefault="00361E55" w:rsidP="00361E55">
      <w:pPr>
        <w:rPr>
          <w:b/>
        </w:rPr>
      </w:pPr>
      <w:r>
        <w:rPr>
          <w:b/>
        </w:rPr>
        <w:t>FATHER NAME</w:t>
      </w:r>
      <w:r>
        <w:rPr>
          <w:b/>
        </w:rPr>
        <w:tab/>
      </w:r>
      <w:r>
        <w:rPr>
          <w:b/>
        </w:rPr>
        <w:tab/>
      </w:r>
      <w:r w:rsidRPr="00C77425">
        <w:rPr>
          <w:b/>
        </w:rPr>
        <w:t>:</w:t>
      </w:r>
      <w:r>
        <w:rPr>
          <w:b/>
        </w:rPr>
        <w:t xml:space="preserve"> Ameer Amsha K</w:t>
      </w:r>
    </w:p>
    <w:p w:rsidR="00361E55" w:rsidRPr="00C77425" w:rsidRDefault="00361E55" w:rsidP="00361E55">
      <w:pPr>
        <w:rPr>
          <w:b/>
        </w:rPr>
      </w:pPr>
      <w:r>
        <w:rPr>
          <w:b/>
        </w:rPr>
        <w:t>MOTHER NAME</w:t>
      </w:r>
      <w:r>
        <w:rPr>
          <w:b/>
        </w:rPr>
        <w:tab/>
      </w:r>
      <w:r w:rsidRPr="00C77425">
        <w:rPr>
          <w:b/>
        </w:rPr>
        <w:t>:</w:t>
      </w:r>
      <w:r>
        <w:rPr>
          <w:b/>
        </w:rPr>
        <w:t xml:space="preserve"> Kuthubu Nisha M</w:t>
      </w:r>
    </w:p>
    <w:p w:rsidR="006A4A60" w:rsidRDefault="00361E55" w:rsidP="006A4A60">
      <w:pPr>
        <w:rPr>
          <w:b/>
        </w:rPr>
      </w:pPr>
      <w:r>
        <w:rPr>
          <w:b/>
        </w:rPr>
        <w:t>LANGUAGES KNOWN</w:t>
      </w:r>
      <w:r>
        <w:rPr>
          <w:b/>
        </w:rPr>
        <w:tab/>
        <w:t>: English, Tamil</w:t>
      </w:r>
    </w:p>
    <w:p w:rsidR="006A4A60" w:rsidRDefault="006A4A60" w:rsidP="006A4A60">
      <w:pPr>
        <w:rPr>
          <w:b/>
        </w:rPr>
      </w:pPr>
    </w:p>
    <w:p w:rsidR="006A4A60" w:rsidRDefault="006A4A60" w:rsidP="006A4A60">
      <w:pPr>
        <w:rPr>
          <w:b/>
        </w:rPr>
      </w:pPr>
    </w:p>
    <w:p w:rsidR="006A4A60" w:rsidRDefault="00702DDF" w:rsidP="006A4A60">
      <w:pPr>
        <w:rPr>
          <w:b/>
        </w:rPr>
      </w:pPr>
      <w:r>
        <w:rPr>
          <w:b/>
        </w:rPr>
        <w:t>Place</w:t>
      </w:r>
      <w:r>
        <w:rPr>
          <w:b/>
        </w:rPr>
        <w:tab/>
        <w:t xml:space="preserve"> : Erode</w:t>
      </w:r>
      <w:r w:rsidR="00365E17">
        <w:rPr>
          <w:b/>
        </w:rPr>
        <w:t>.</w:t>
      </w:r>
    </w:p>
    <w:p w:rsidR="006A4A60" w:rsidRPr="006A4A60" w:rsidRDefault="006A4A60" w:rsidP="002735C7">
      <w:pPr>
        <w:rPr>
          <w:b/>
        </w:rPr>
      </w:pPr>
      <w:r>
        <w:rPr>
          <w:b/>
        </w:rPr>
        <w:t xml:space="preserve">Date </w:t>
      </w:r>
      <w:r>
        <w:rPr>
          <w:b/>
        </w:rPr>
        <w:tab/>
      </w:r>
      <w:r w:rsidR="003A6CB3">
        <w:rPr>
          <w:b/>
        </w:rPr>
        <w:t xml:space="preserve"> : </w:t>
      </w:r>
      <w:r w:rsidR="002735C7">
        <w:rPr>
          <w:b/>
        </w:rPr>
        <w:t>1</w:t>
      </w:r>
      <w:r w:rsidR="005C1B92">
        <w:rPr>
          <w:b/>
        </w:rPr>
        <w:t>1.05.2020</w:t>
      </w:r>
      <w:r w:rsidR="002735C7">
        <w:rPr>
          <w:b/>
        </w:rPr>
        <w:tab/>
      </w:r>
      <w:r w:rsidR="002735C7">
        <w:rPr>
          <w:b/>
        </w:rPr>
        <w:tab/>
      </w:r>
      <w:r w:rsidR="002735C7">
        <w:rPr>
          <w:b/>
        </w:rPr>
        <w:tab/>
      </w:r>
      <w:r w:rsidR="002735C7">
        <w:rPr>
          <w:b/>
        </w:rPr>
        <w:tab/>
      </w:r>
      <w:r w:rsidR="002735C7">
        <w:rPr>
          <w:b/>
        </w:rPr>
        <w:tab/>
      </w:r>
      <w:r w:rsidR="002735C7">
        <w:rPr>
          <w:b/>
        </w:rPr>
        <w:tab/>
      </w:r>
      <w:r w:rsidR="002735C7">
        <w:rPr>
          <w:b/>
        </w:rPr>
        <w:tab/>
      </w:r>
      <w:r w:rsidR="002735C7" w:rsidRPr="002735C7">
        <w:rPr>
          <w:b/>
        </w:rPr>
        <w:t>SIGNATURE</w:t>
      </w:r>
      <w:r w:rsidR="002735C7">
        <w:rPr>
          <w:b/>
        </w:rPr>
        <w:t xml:space="preserve"> ( Mohamed Adhil )</w:t>
      </w:r>
    </w:p>
    <w:sectPr w:rsidR="006A4A60" w:rsidRPr="006A4A60" w:rsidSect="00DA44AE">
      <w:footerReference w:type="default" r:id="rId8"/>
      <w:headerReference w:type="first" r:id="rId9"/>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DFE" w:rsidRDefault="00174DFE" w:rsidP="0068194B">
      <w:r>
        <w:separator/>
      </w:r>
    </w:p>
    <w:p w:rsidR="00174DFE" w:rsidRDefault="00174DFE"/>
    <w:p w:rsidR="00174DFE" w:rsidRDefault="00174DFE"/>
  </w:endnote>
  <w:endnote w:type="continuationSeparator" w:id="0">
    <w:p w:rsidR="00174DFE" w:rsidRDefault="00174DFE" w:rsidP="0068194B">
      <w:r>
        <w:continuationSeparator/>
      </w:r>
    </w:p>
    <w:p w:rsidR="00174DFE" w:rsidRDefault="00174DFE"/>
    <w:p w:rsidR="00174DFE" w:rsidRDefault="00174D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04616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DFE" w:rsidRDefault="00174DFE" w:rsidP="0068194B">
      <w:r>
        <w:separator/>
      </w:r>
    </w:p>
    <w:p w:rsidR="00174DFE" w:rsidRDefault="00174DFE"/>
    <w:p w:rsidR="00174DFE" w:rsidRDefault="00174DFE"/>
  </w:footnote>
  <w:footnote w:type="continuationSeparator" w:id="0">
    <w:p w:rsidR="00174DFE" w:rsidRDefault="00174DFE" w:rsidP="0068194B">
      <w:r>
        <w:continuationSeparator/>
      </w:r>
    </w:p>
    <w:p w:rsidR="00174DFE" w:rsidRDefault="00174DFE"/>
    <w:p w:rsidR="00174DFE" w:rsidRDefault="00174D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B3D029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545E0060"/>
    <w:lvl w:ilvl="0">
      <w:start w:val="1"/>
      <w:numFmt w:val="bullet"/>
      <w:lvlText w:val=""/>
      <w:lvlJc w:val="left"/>
      <w:pPr>
        <w:ind w:left="360" w:hanging="360"/>
      </w:pPr>
      <w:rPr>
        <w:rFonts w:ascii="Symbol" w:hAnsi="Symbol" w:hint="default"/>
        <w:color w:val="1D824C" w:themeColor="accent1"/>
      </w:rPr>
    </w:lvl>
  </w:abstractNum>
  <w:abstractNum w:abstractNumId="10">
    <w:nsid w:val="18775056"/>
    <w:multiLevelType w:val="hybridMultilevel"/>
    <w:tmpl w:val="8EDAE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nsid w:val="1D546247"/>
    <w:multiLevelType w:val="hybridMultilevel"/>
    <w:tmpl w:val="CAD01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51C41C6"/>
    <w:multiLevelType w:val="hybridMultilevel"/>
    <w:tmpl w:val="1C426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6EE3C8E"/>
    <w:multiLevelType w:val="hybridMultilevel"/>
    <w:tmpl w:val="B9DA65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AA81AAB"/>
    <w:multiLevelType w:val="hybridMultilevel"/>
    <w:tmpl w:val="F67C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D96037A"/>
    <w:multiLevelType w:val="hybridMultilevel"/>
    <w:tmpl w:val="199E4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DE7408D"/>
    <w:multiLevelType w:val="hybridMultilevel"/>
    <w:tmpl w:val="61624F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8"/>
  </w:num>
  <w:num w:numId="15">
    <w:abstractNumId w:val="10"/>
  </w:num>
  <w:num w:numId="16">
    <w:abstractNumId w:val="17"/>
  </w:num>
  <w:num w:numId="17">
    <w:abstractNumId w:val="14"/>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FB"/>
    <w:rsid w:val="000001EF"/>
    <w:rsid w:val="00007322"/>
    <w:rsid w:val="00007728"/>
    <w:rsid w:val="00022169"/>
    <w:rsid w:val="00024584"/>
    <w:rsid w:val="00024730"/>
    <w:rsid w:val="0004616B"/>
    <w:rsid w:val="00055E95"/>
    <w:rsid w:val="0007021F"/>
    <w:rsid w:val="000A7200"/>
    <w:rsid w:val="000B2BA5"/>
    <w:rsid w:val="000D6E7D"/>
    <w:rsid w:val="000D6F85"/>
    <w:rsid w:val="000F2F8C"/>
    <w:rsid w:val="0010006E"/>
    <w:rsid w:val="001045A8"/>
    <w:rsid w:val="00114A91"/>
    <w:rsid w:val="00125D9D"/>
    <w:rsid w:val="001427E1"/>
    <w:rsid w:val="00163668"/>
    <w:rsid w:val="00171566"/>
    <w:rsid w:val="00174676"/>
    <w:rsid w:val="00174DFE"/>
    <w:rsid w:val="001755A8"/>
    <w:rsid w:val="00184014"/>
    <w:rsid w:val="00192008"/>
    <w:rsid w:val="001C0E68"/>
    <w:rsid w:val="001C4B6F"/>
    <w:rsid w:val="001D0BF1"/>
    <w:rsid w:val="001D3EAB"/>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33DE"/>
    <w:rsid w:val="002735C7"/>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2861"/>
    <w:rsid w:val="00336056"/>
    <w:rsid w:val="003544E1"/>
    <w:rsid w:val="00361E55"/>
    <w:rsid w:val="00365E17"/>
    <w:rsid w:val="00366398"/>
    <w:rsid w:val="0037511C"/>
    <w:rsid w:val="00393C85"/>
    <w:rsid w:val="003A0632"/>
    <w:rsid w:val="003A30E5"/>
    <w:rsid w:val="003A6ADF"/>
    <w:rsid w:val="003A6CB3"/>
    <w:rsid w:val="003A7DA2"/>
    <w:rsid w:val="003B3FDC"/>
    <w:rsid w:val="003B5928"/>
    <w:rsid w:val="003D380F"/>
    <w:rsid w:val="003E160D"/>
    <w:rsid w:val="003F1D5F"/>
    <w:rsid w:val="00400064"/>
    <w:rsid w:val="00405128"/>
    <w:rsid w:val="00406CFF"/>
    <w:rsid w:val="00416B25"/>
    <w:rsid w:val="00420592"/>
    <w:rsid w:val="004319E0"/>
    <w:rsid w:val="00437E8C"/>
    <w:rsid w:val="00440225"/>
    <w:rsid w:val="004726BC"/>
    <w:rsid w:val="00474105"/>
    <w:rsid w:val="00480E6E"/>
    <w:rsid w:val="00482442"/>
    <w:rsid w:val="00486277"/>
    <w:rsid w:val="00494CF6"/>
    <w:rsid w:val="00495F8D"/>
    <w:rsid w:val="004A1FAE"/>
    <w:rsid w:val="004A32FF"/>
    <w:rsid w:val="004B06EB"/>
    <w:rsid w:val="004B435F"/>
    <w:rsid w:val="004B6AD0"/>
    <w:rsid w:val="004C2D5D"/>
    <w:rsid w:val="004C33E1"/>
    <w:rsid w:val="004E01EB"/>
    <w:rsid w:val="004E2794"/>
    <w:rsid w:val="005030E6"/>
    <w:rsid w:val="00510392"/>
    <w:rsid w:val="00513E2A"/>
    <w:rsid w:val="00554961"/>
    <w:rsid w:val="00566A35"/>
    <w:rsid w:val="0056701E"/>
    <w:rsid w:val="005740D7"/>
    <w:rsid w:val="00581F37"/>
    <w:rsid w:val="005868DE"/>
    <w:rsid w:val="005A0F26"/>
    <w:rsid w:val="005A1B10"/>
    <w:rsid w:val="005A6850"/>
    <w:rsid w:val="005B1B1B"/>
    <w:rsid w:val="005C1B92"/>
    <w:rsid w:val="005C5932"/>
    <w:rsid w:val="005D3753"/>
    <w:rsid w:val="005D3CA7"/>
    <w:rsid w:val="005D4CC1"/>
    <w:rsid w:val="005F4B91"/>
    <w:rsid w:val="005F55D2"/>
    <w:rsid w:val="0062312F"/>
    <w:rsid w:val="00625F2C"/>
    <w:rsid w:val="006618E9"/>
    <w:rsid w:val="0068194B"/>
    <w:rsid w:val="00692703"/>
    <w:rsid w:val="006A1962"/>
    <w:rsid w:val="006A2736"/>
    <w:rsid w:val="006A4A60"/>
    <w:rsid w:val="006B5D48"/>
    <w:rsid w:val="006B7D7B"/>
    <w:rsid w:val="006C1A5E"/>
    <w:rsid w:val="006E1507"/>
    <w:rsid w:val="006E6208"/>
    <w:rsid w:val="00702DDF"/>
    <w:rsid w:val="00712D8B"/>
    <w:rsid w:val="007273B7"/>
    <w:rsid w:val="00733E0A"/>
    <w:rsid w:val="0074403D"/>
    <w:rsid w:val="00746D44"/>
    <w:rsid w:val="007538DC"/>
    <w:rsid w:val="0075453A"/>
    <w:rsid w:val="00757803"/>
    <w:rsid w:val="00781EAB"/>
    <w:rsid w:val="0079206B"/>
    <w:rsid w:val="00796076"/>
    <w:rsid w:val="007C0566"/>
    <w:rsid w:val="007C606B"/>
    <w:rsid w:val="007E6A61"/>
    <w:rsid w:val="00801140"/>
    <w:rsid w:val="00803404"/>
    <w:rsid w:val="008231D5"/>
    <w:rsid w:val="00834955"/>
    <w:rsid w:val="00855B59"/>
    <w:rsid w:val="00860461"/>
    <w:rsid w:val="0086487C"/>
    <w:rsid w:val="00870B20"/>
    <w:rsid w:val="008829F8"/>
    <w:rsid w:val="00885897"/>
    <w:rsid w:val="00885CC0"/>
    <w:rsid w:val="0089450F"/>
    <w:rsid w:val="008A6538"/>
    <w:rsid w:val="008C7056"/>
    <w:rsid w:val="008D3DFB"/>
    <w:rsid w:val="008F3B14"/>
    <w:rsid w:val="00901899"/>
    <w:rsid w:val="0090344B"/>
    <w:rsid w:val="00905715"/>
    <w:rsid w:val="0091321E"/>
    <w:rsid w:val="00913946"/>
    <w:rsid w:val="0092726B"/>
    <w:rsid w:val="009361BA"/>
    <w:rsid w:val="00937CDD"/>
    <w:rsid w:val="00941689"/>
    <w:rsid w:val="00944F78"/>
    <w:rsid w:val="009510E7"/>
    <w:rsid w:val="00952C89"/>
    <w:rsid w:val="009571D8"/>
    <w:rsid w:val="009650EA"/>
    <w:rsid w:val="0097790C"/>
    <w:rsid w:val="0098506E"/>
    <w:rsid w:val="00987C09"/>
    <w:rsid w:val="00990026"/>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1D93"/>
    <w:rsid w:val="00A755E8"/>
    <w:rsid w:val="00A93A5D"/>
    <w:rsid w:val="00AB32F8"/>
    <w:rsid w:val="00AB610B"/>
    <w:rsid w:val="00AD360E"/>
    <w:rsid w:val="00AD40FB"/>
    <w:rsid w:val="00AD782D"/>
    <w:rsid w:val="00AE7650"/>
    <w:rsid w:val="00B10EBE"/>
    <w:rsid w:val="00B236F1"/>
    <w:rsid w:val="00B456B7"/>
    <w:rsid w:val="00B50F99"/>
    <w:rsid w:val="00B51D1B"/>
    <w:rsid w:val="00B540F4"/>
    <w:rsid w:val="00B60FD0"/>
    <w:rsid w:val="00B622DF"/>
    <w:rsid w:val="00B6332A"/>
    <w:rsid w:val="00B81760"/>
    <w:rsid w:val="00B8494C"/>
    <w:rsid w:val="00BA1546"/>
    <w:rsid w:val="00BB4E51"/>
    <w:rsid w:val="00BD431F"/>
    <w:rsid w:val="00BE423E"/>
    <w:rsid w:val="00BE643A"/>
    <w:rsid w:val="00BF61AC"/>
    <w:rsid w:val="00C47FA6"/>
    <w:rsid w:val="00C57FC6"/>
    <w:rsid w:val="00C66A7D"/>
    <w:rsid w:val="00C77425"/>
    <w:rsid w:val="00C779DA"/>
    <w:rsid w:val="00C814F7"/>
    <w:rsid w:val="00CA25BA"/>
    <w:rsid w:val="00CA4B4D"/>
    <w:rsid w:val="00CB35C3"/>
    <w:rsid w:val="00CD323D"/>
    <w:rsid w:val="00CE09F8"/>
    <w:rsid w:val="00CE4030"/>
    <w:rsid w:val="00CE64B3"/>
    <w:rsid w:val="00CF1A49"/>
    <w:rsid w:val="00D0630C"/>
    <w:rsid w:val="00D243A9"/>
    <w:rsid w:val="00D305E5"/>
    <w:rsid w:val="00D37CD3"/>
    <w:rsid w:val="00D66A52"/>
    <w:rsid w:val="00D66EFA"/>
    <w:rsid w:val="00D72A2D"/>
    <w:rsid w:val="00D9521A"/>
    <w:rsid w:val="00DA3914"/>
    <w:rsid w:val="00DA44AE"/>
    <w:rsid w:val="00DA59AA"/>
    <w:rsid w:val="00DB02EE"/>
    <w:rsid w:val="00DB6915"/>
    <w:rsid w:val="00DB7E1E"/>
    <w:rsid w:val="00DC1B78"/>
    <w:rsid w:val="00DC2A2F"/>
    <w:rsid w:val="00DC600B"/>
    <w:rsid w:val="00DD3749"/>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1333"/>
    <w:rsid w:val="00F130DD"/>
    <w:rsid w:val="00F24884"/>
    <w:rsid w:val="00F41BFE"/>
    <w:rsid w:val="00F476C4"/>
    <w:rsid w:val="00F61DF9"/>
    <w:rsid w:val="00F81960"/>
    <w:rsid w:val="00F8769D"/>
    <w:rsid w:val="00F9350C"/>
    <w:rsid w:val="00F94EB5"/>
    <w:rsid w:val="00F9624D"/>
    <w:rsid w:val="00FB31C1"/>
    <w:rsid w:val="00FB58F2"/>
    <w:rsid w:val="00FC3998"/>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88284A-A6EF-4A43-9DED-550B5D09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ResumeText">
    <w:name w:val="Resume Text"/>
    <w:basedOn w:val="Normal"/>
    <w:qFormat/>
    <w:rsid w:val="008D3DFB"/>
    <w:pPr>
      <w:spacing w:before="40" w:after="40" w:line="288" w:lineRule="auto"/>
      <w:ind w:right="1440"/>
    </w:pPr>
    <w:rPr>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20Adhi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D2DDDCC4F44ECEB8ECDB267B28371A"/>
        <w:category>
          <w:name w:val="General"/>
          <w:gallery w:val="placeholder"/>
        </w:category>
        <w:types>
          <w:type w:val="bbPlcHdr"/>
        </w:types>
        <w:behaviors>
          <w:behavior w:val="content"/>
        </w:behaviors>
        <w:guid w:val="{3F11BB98-781A-4F91-B928-29FE9EEAFEFB}"/>
      </w:docPartPr>
      <w:docPartBody>
        <w:p w:rsidR="00813876" w:rsidRDefault="009F18AA">
          <w:pPr>
            <w:pStyle w:val="E9D2DDDCC4F44ECEB8ECDB267B28371A"/>
          </w:pPr>
          <w:r w:rsidRPr="00CF1A49">
            <w:t>·</w:t>
          </w:r>
        </w:p>
      </w:docPartBody>
    </w:docPart>
    <w:docPart>
      <w:docPartPr>
        <w:name w:val="AED0A29D937E45298897ABC253760D72"/>
        <w:category>
          <w:name w:val="General"/>
          <w:gallery w:val="placeholder"/>
        </w:category>
        <w:types>
          <w:type w:val="bbPlcHdr"/>
        </w:types>
        <w:behaviors>
          <w:behavior w:val="content"/>
        </w:behaviors>
        <w:guid w:val="{242D8829-58F5-41ED-A2A2-C1595A289D22}"/>
      </w:docPartPr>
      <w:docPartBody>
        <w:p w:rsidR="00813876" w:rsidRDefault="009F18AA">
          <w:pPr>
            <w:pStyle w:val="AED0A29D937E45298897ABC253760D72"/>
          </w:pPr>
          <w:r w:rsidRPr="00CF1A49">
            <w:t>·</w:t>
          </w:r>
        </w:p>
      </w:docPartBody>
    </w:docPart>
    <w:docPart>
      <w:docPartPr>
        <w:name w:val="B11A14FE3E934E46AB7FA6E14C2FC543"/>
        <w:category>
          <w:name w:val="General"/>
          <w:gallery w:val="placeholder"/>
        </w:category>
        <w:types>
          <w:type w:val="bbPlcHdr"/>
        </w:types>
        <w:behaviors>
          <w:behavior w:val="content"/>
        </w:behaviors>
        <w:guid w:val="{EAFE74E6-4F5B-40FD-B797-4DF923650EDB}"/>
      </w:docPartPr>
      <w:docPartBody>
        <w:p w:rsidR="00813876" w:rsidRDefault="009F18AA">
          <w:pPr>
            <w:pStyle w:val="B11A14FE3E934E46AB7FA6E14C2FC543"/>
          </w:pPr>
          <w:r w:rsidRPr="00CF1A49">
            <w:t>Education</w:t>
          </w:r>
        </w:p>
      </w:docPartBody>
    </w:docPart>
    <w:docPart>
      <w:docPartPr>
        <w:name w:val="252C8A166CBB4F209714E0EF651EB594"/>
        <w:category>
          <w:name w:val="General"/>
          <w:gallery w:val="placeholder"/>
        </w:category>
        <w:types>
          <w:type w:val="bbPlcHdr"/>
        </w:types>
        <w:behaviors>
          <w:behavior w:val="content"/>
        </w:behaviors>
        <w:guid w:val="{F97EF454-B20C-42D3-A700-E3FF165E543E}"/>
      </w:docPartPr>
      <w:docPartBody>
        <w:p w:rsidR="00813876" w:rsidRDefault="00831B0C" w:rsidP="00831B0C">
          <w:pPr>
            <w:pStyle w:val="252C8A166CBB4F209714E0EF651EB594"/>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0C"/>
    <w:rsid w:val="00055A14"/>
    <w:rsid w:val="002572F4"/>
    <w:rsid w:val="002E7C0F"/>
    <w:rsid w:val="003722DC"/>
    <w:rsid w:val="004D54F5"/>
    <w:rsid w:val="00502476"/>
    <w:rsid w:val="00813876"/>
    <w:rsid w:val="00831B0C"/>
    <w:rsid w:val="009F18AA"/>
    <w:rsid w:val="00A532A2"/>
    <w:rsid w:val="00B00B99"/>
    <w:rsid w:val="00C03696"/>
    <w:rsid w:val="00CA712E"/>
    <w:rsid w:val="00D04EFF"/>
    <w:rsid w:val="00D6043D"/>
    <w:rsid w:val="00ED3AC9"/>
    <w:rsid w:val="00F21472"/>
    <w:rsid w:val="00FB3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9FA69A1D4948F48CA480149C35F0B0">
    <w:name w:val="9C9FA69A1D4948F48CA480149C35F0B0"/>
  </w:style>
  <w:style w:type="character" w:styleId="IntenseEmphasis">
    <w:name w:val="Intense Emphasis"/>
    <w:basedOn w:val="DefaultParagraphFont"/>
    <w:uiPriority w:val="2"/>
    <w:rPr>
      <w:b/>
      <w:iCs/>
      <w:color w:val="262626" w:themeColor="text1" w:themeTint="D9"/>
    </w:rPr>
  </w:style>
  <w:style w:type="paragraph" w:customStyle="1" w:styleId="502BEBD4E9444C4C83B9A23A30AF7F3F">
    <w:name w:val="502BEBD4E9444C4C83B9A23A30AF7F3F"/>
  </w:style>
  <w:style w:type="paragraph" w:customStyle="1" w:styleId="0F60011C28D54FF6A507482A8CC05171">
    <w:name w:val="0F60011C28D54FF6A507482A8CC05171"/>
  </w:style>
  <w:style w:type="paragraph" w:customStyle="1" w:styleId="E9D2DDDCC4F44ECEB8ECDB267B28371A">
    <w:name w:val="E9D2DDDCC4F44ECEB8ECDB267B28371A"/>
  </w:style>
  <w:style w:type="paragraph" w:customStyle="1" w:styleId="DACC3ADF4BD6403FAE5D751B90500695">
    <w:name w:val="DACC3ADF4BD6403FAE5D751B90500695"/>
  </w:style>
  <w:style w:type="paragraph" w:customStyle="1" w:styleId="517C0B3D141842B5BB8AE855A9029DBE">
    <w:name w:val="517C0B3D141842B5BB8AE855A9029DBE"/>
  </w:style>
  <w:style w:type="paragraph" w:customStyle="1" w:styleId="AED0A29D937E45298897ABC253760D72">
    <w:name w:val="AED0A29D937E45298897ABC253760D72"/>
  </w:style>
  <w:style w:type="paragraph" w:customStyle="1" w:styleId="85E38B392D444FFCBBCCA32559E2D592">
    <w:name w:val="85E38B392D444FFCBBCCA32559E2D592"/>
  </w:style>
  <w:style w:type="paragraph" w:customStyle="1" w:styleId="C0D139C30E2C42D3A5B8952D9C97E9F7">
    <w:name w:val="C0D139C30E2C42D3A5B8952D9C97E9F7"/>
  </w:style>
  <w:style w:type="paragraph" w:customStyle="1" w:styleId="3C84048725484AE2AD8B2E6542DB69A7">
    <w:name w:val="3C84048725484AE2AD8B2E6542DB69A7"/>
  </w:style>
  <w:style w:type="paragraph" w:customStyle="1" w:styleId="437C2BC3A8864C55AA4F2C8DCC5A4978">
    <w:name w:val="437C2BC3A8864C55AA4F2C8DCC5A4978"/>
  </w:style>
  <w:style w:type="paragraph" w:customStyle="1" w:styleId="D29CBD417CA640B08B2C73041427795D">
    <w:name w:val="D29CBD417CA640B08B2C73041427795D"/>
  </w:style>
  <w:style w:type="paragraph" w:customStyle="1" w:styleId="D2C476032F5F4882A4BC6D24EA7BC0E8">
    <w:name w:val="D2C476032F5F4882A4BC6D24EA7BC0E8"/>
  </w:style>
  <w:style w:type="paragraph" w:customStyle="1" w:styleId="68B5D9168F85438AB541F12D736F6C0C">
    <w:name w:val="68B5D9168F85438AB541F12D736F6C0C"/>
  </w:style>
  <w:style w:type="paragraph" w:customStyle="1" w:styleId="050FB1F9891842D695E356D869E16930">
    <w:name w:val="050FB1F9891842D695E356D869E16930"/>
  </w:style>
  <w:style w:type="character" w:styleId="SubtleReference">
    <w:name w:val="Subtle Reference"/>
    <w:basedOn w:val="DefaultParagraphFont"/>
    <w:uiPriority w:val="10"/>
    <w:qFormat/>
    <w:rPr>
      <w:b/>
      <w:caps w:val="0"/>
      <w:smallCaps/>
      <w:color w:val="595959" w:themeColor="text1" w:themeTint="A6"/>
    </w:rPr>
  </w:style>
  <w:style w:type="paragraph" w:customStyle="1" w:styleId="0625FABC9D8F40F9B64C946F83AE4E3B">
    <w:name w:val="0625FABC9D8F40F9B64C946F83AE4E3B"/>
  </w:style>
  <w:style w:type="paragraph" w:customStyle="1" w:styleId="A049969F258140F3BEFC430A2704C9CA">
    <w:name w:val="A049969F258140F3BEFC430A2704C9CA"/>
  </w:style>
  <w:style w:type="paragraph" w:customStyle="1" w:styleId="66D3C3C454864260AF259D0D2E909600">
    <w:name w:val="66D3C3C454864260AF259D0D2E909600"/>
  </w:style>
  <w:style w:type="paragraph" w:customStyle="1" w:styleId="61C55EB3AE8348B0AE64FDD4724473A6">
    <w:name w:val="61C55EB3AE8348B0AE64FDD4724473A6"/>
  </w:style>
  <w:style w:type="paragraph" w:customStyle="1" w:styleId="35B63948469E4C9090008754C04AC315">
    <w:name w:val="35B63948469E4C9090008754C04AC315"/>
  </w:style>
  <w:style w:type="paragraph" w:customStyle="1" w:styleId="4D5C5EEB48514727920A12C987BCE3E9">
    <w:name w:val="4D5C5EEB48514727920A12C987BCE3E9"/>
  </w:style>
  <w:style w:type="paragraph" w:customStyle="1" w:styleId="39BBD4902B5D49F8AB62F12AD841FF0C">
    <w:name w:val="39BBD4902B5D49F8AB62F12AD841FF0C"/>
  </w:style>
  <w:style w:type="paragraph" w:customStyle="1" w:styleId="B11A14FE3E934E46AB7FA6E14C2FC543">
    <w:name w:val="B11A14FE3E934E46AB7FA6E14C2FC543"/>
  </w:style>
  <w:style w:type="paragraph" w:customStyle="1" w:styleId="2605569E42F247529DAA24B91FF7DD2C">
    <w:name w:val="2605569E42F247529DAA24B91FF7DD2C"/>
  </w:style>
  <w:style w:type="paragraph" w:customStyle="1" w:styleId="8E7D5CBC87314D33AD3A78275AD6B75E">
    <w:name w:val="8E7D5CBC87314D33AD3A78275AD6B75E"/>
  </w:style>
  <w:style w:type="paragraph" w:customStyle="1" w:styleId="E9B66998857148EBAB224197CB59CE13">
    <w:name w:val="E9B66998857148EBAB224197CB59CE13"/>
  </w:style>
  <w:style w:type="paragraph" w:customStyle="1" w:styleId="C0D34CAA83D94776B90F4B238F228668">
    <w:name w:val="C0D34CAA83D94776B90F4B238F228668"/>
  </w:style>
  <w:style w:type="paragraph" w:customStyle="1" w:styleId="A417D11265B54D6B91961FFABB2F51E2">
    <w:name w:val="A417D11265B54D6B91961FFABB2F51E2"/>
  </w:style>
  <w:style w:type="paragraph" w:customStyle="1" w:styleId="1CE87CF592F2414884B51BF5FEEB3B52">
    <w:name w:val="1CE87CF592F2414884B51BF5FEEB3B52"/>
  </w:style>
  <w:style w:type="paragraph" w:customStyle="1" w:styleId="7DD0879F3862479C9319075029C2C002">
    <w:name w:val="7DD0879F3862479C9319075029C2C002"/>
  </w:style>
  <w:style w:type="paragraph" w:customStyle="1" w:styleId="681CEB26BFC743EEB834A2D963D97108">
    <w:name w:val="681CEB26BFC743EEB834A2D963D97108"/>
  </w:style>
  <w:style w:type="paragraph" w:customStyle="1" w:styleId="11D606F5D0594193B644B6592FB1163D">
    <w:name w:val="11D606F5D0594193B644B6592FB1163D"/>
  </w:style>
  <w:style w:type="paragraph" w:customStyle="1" w:styleId="3A35E8EE39CA472AB56D2F797512E3F9">
    <w:name w:val="3A35E8EE39CA472AB56D2F797512E3F9"/>
  </w:style>
  <w:style w:type="paragraph" w:customStyle="1" w:styleId="286E552CDACE4589B2B82419248027F5">
    <w:name w:val="286E552CDACE4589B2B82419248027F5"/>
  </w:style>
  <w:style w:type="paragraph" w:customStyle="1" w:styleId="B883A68D9B764060A1EE8AAD5426E953">
    <w:name w:val="B883A68D9B764060A1EE8AAD5426E953"/>
  </w:style>
  <w:style w:type="paragraph" w:customStyle="1" w:styleId="367C168FBA6941788DD8910E74F91E42">
    <w:name w:val="367C168FBA6941788DD8910E74F91E42"/>
  </w:style>
  <w:style w:type="paragraph" w:customStyle="1" w:styleId="E2F3F726C0BD46FFAF29EDBF6152770E">
    <w:name w:val="E2F3F726C0BD46FFAF29EDBF6152770E"/>
  </w:style>
  <w:style w:type="paragraph" w:customStyle="1" w:styleId="2EBA1561BFD24E0CACC69D1A10913051">
    <w:name w:val="2EBA1561BFD24E0CACC69D1A10913051"/>
  </w:style>
  <w:style w:type="paragraph" w:customStyle="1" w:styleId="2FD3593664614C3A890995C174044185">
    <w:name w:val="2FD3593664614C3A890995C174044185"/>
  </w:style>
  <w:style w:type="paragraph" w:customStyle="1" w:styleId="FB04AFF422384536869DDE46E6A758DF">
    <w:name w:val="FB04AFF422384536869DDE46E6A758DF"/>
  </w:style>
  <w:style w:type="paragraph" w:customStyle="1" w:styleId="DB4D929282D945B4B6B20D6F4F89E980">
    <w:name w:val="DB4D929282D945B4B6B20D6F4F89E980"/>
  </w:style>
  <w:style w:type="paragraph" w:customStyle="1" w:styleId="252C8A166CBB4F209714E0EF651EB594">
    <w:name w:val="252C8A166CBB4F209714E0EF651EB594"/>
    <w:rsid w:val="00831B0C"/>
  </w:style>
  <w:style w:type="paragraph" w:customStyle="1" w:styleId="A52FB81739DA4051B2DB2EEE464FC726">
    <w:name w:val="A52FB81739DA4051B2DB2EEE464FC726"/>
    <w:rsid w:val="002E7C0F"/>
  </w:style>
  <w:style w:type="paragraph" w:customStyle="1" w:styleId="73B227E35AB444B58CBA7A60D26488AC">
    <w:name w:val="73B227E35AB444B58CBA7A60D26488AC"/>
    <w:rsid w:val="002E7C0F"/>
  </w:style>
  <w:style w:type="paragraph" w:customStyle="1" w:styleId="20B86F683F394DDC94FF5610FCC9B633">
    <w:name w:val="20B86F683F394DDC94FF5610FCC9B633"/>
    <w:rsid w:val="002E7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C1CAC-E788-4933-9251-F0AD0530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22</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Adhil</dc:creator>
  <cp:keywords/>
  <dc:description/>
  <cp:lastModifiedBy>Mohamed Adhil</cp:lastModifiedBy>
  <cp:revision>9</cp:revision>
  <dcterms:created xsi:type="dcterms:W3CDTF">2020-05-11T07:40:00Z</dcterms:created>
  <dcterms:modified xsi:type="dcterms:W3CDTF">2020-05-17T19:06:00Z</dcterms:modified>
  <cp:category/>
</cp:coreProperties>
</file>